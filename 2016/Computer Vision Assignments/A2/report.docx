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A" w:rsidRDefault="0024142A" w:rsidP="0024142A">
      <w:pPr>
        <w:jc w:val="center"/>
      </w:pPr>
      <w:r>
        <w:t>Computer Vision: Assignment 2 Report</w:t>
      </w:r>
    </w:p>
    <w:p w:rsidR="0024142A" w:rsidRDefault="0024142A" w:rsidP="0024142A">
      <w:pPr>
        <w:jc w:val="center"/>
      </w:pPr>
      <w:r>
        <w:t>100515147 – Rhys Agombar</w:t>
      </w:r>
    </w:p>
    <w:p w:rsidR="0024142A" w:rsidRDefault="0024142A"/>
    <w:p w:rsidR="00151804" w:rsidRDefault="00F94844">
      <w:r>
        <w:t>The subspace size that I chose is scalable and is set to 1/10</w:t>
      </w:r>
      <w:r w:rsidRPr="00F94844">
        <w:rPr>
          <w:vertAlign w:val="superscript"/>
        </w:rPr>
        <w:t>th</w:t>
      </w:r>
      <w:r>
        <w:t xml:space="preserve"> the number of Eigen vectors provided. In this case, that means the subspace will be 409x4096. I chose this value based on experimentation and observation. </w:t>
      </w:r>
      <w:r w:rsidR="00967748">
        <w:t xml:space="preserve">For example, </w:t>
      </w:r>
      <w:r w:rsidR="003579FA">
        <w:t>I first</w:t>
      </w:r>
      <w:r>
        <w:t xml:space="preserve"> tried using a ratio of 1/20</w:t>
      </w:r>
      <w:r w:rsidRPr="00F94844">
        <w:rPr>
          <w:vertAlign w:val="superscript"/>
        </w:rPr>
        <w:t>th</w:t>
      </w:r>
      <w:r>
        <w:t>,</w:t>
      </w:r>
      <w:r w:rsidR="003579FA">
        <w:t xml:space="preserve"> and while this was very fast,</w:t>
      </w:r>
      <w:r>
        <w:t xml:space="preserve"> I noticed significant errors </w:t>
      </w:r>
      <w:r w:rsidR="00967748">
        <w:t>managed</w:t>
      </w:r>
      <w:r>
        <w:t xml:space="preserve"> to slip through (people with different skin </w:t>
      </w:r>
      <w:proofErr w:type="spellStart"/>
      <w:r>
        <w:t>colours</w:t>
      </w:r>
      <w:proofErr w:type="spellEnd"/>
      <w:r>
        <w:t xml:space="preserve"> being matched, people wearing hats, different genders, etc.). With a ½ ratio, there was a noticeable (but not enormous) loss in performance, but I </w:t>
      </w:r>
      <w:r w:rsidR="0024142A">
        <w:t>saw</w:t>
      </w:r>
      <w:r>
        <w:t xml:space="preserve"> no difference in the quality of the matches</w:t>
      </w:r>
      <w:r w:rsidR="001E357D">
        <w:t xml:space="preserve"> ver</w:t>
      </w:r>
      <w:bookmarkStart w:id="0" w:name="_GoBack"/>
      <w:bookmarkEnd w:id="0"/>
      <w:r w:rsidR="001E357D">
        <w:t>sus the 1/10</w:t>
      </w:r>
      <w:r w:rsidR="001E357D" w:rsidRPr="001E357D">
        <w:rPr>
          <w:vertAlign w:val="superscript"/>
        </w:rPr>
        <w:t>th</w:t>
      </w:r>
      <w:r w:rsidR="001E357D">
        <w:t xml:space="preserve"> ratio</w:t>
      </w:r>
      <w:r>
        <w:t>. A 1/10</w:t>
      </w:r>
      <w:r w:rsidRPr="00F94844">
        <w:rPr>
          <w:vertAlign w:val="superscript"/>
        </w:rPr>
        <w:t>th</w:t>
      </w:r>
      <w:r>
        <w:t xml:space="preserve"> ratio seemed to provide the best balance b</w:t>
      </w:r>
      <w:r w:rsidR="003579FA">
        <w:t>etween accuracy and performance, with a slightly longer execution time than the 1/20</w:t>
      </w:r>
      <w:r w:rsidR="003579FA" w:rsidRPr="003579FA">
        <w:rPr>
          <w:vertAlign w:val="superscript"/>
        </w:rPr>
        <w:t>th</w:t>
      </w:r>
      <w:r w:rsidR="003579FA">
        <w:t xml:space="preserve"> option, but much better accuracy.</w:t>
      </w:r>
    </w:p>
    <w:sectPr w:rsidR="0015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F"/>
    <w:rsid w:val="00151804"/>
    <w:rsid w:val="001E357D"/>
    <w:rsid w:val="0024142A"/>
    <w:rsid w:val="003579FA"/>
    <w:rsid w:val="007F28DF"/>
    <w:rsid w:val="00967748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BE89-E91B-471F-ACD2-12152C9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51514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Rhys Agombar</cp:lastModifiedBy>
  <cp:revision>6</cp:revision>
  <dcterms:created xsi:type="dcterms:W3CDTF">2016-03-12T01:19:00Z</dcterms:created>
  <dcterms:modified xsi:type="dcterms:W3CDTF">2016-03-12T01:55:00Z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